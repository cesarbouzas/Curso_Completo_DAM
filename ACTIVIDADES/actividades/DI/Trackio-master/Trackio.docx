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F UI Text" w:hAnsi="SF UI Text"/>
          <w:noProof/>
          <w:lang w:val="es-ES"/>
        </w:rPr>
        <w:id w:val="-1975434350"/>
        <w:docPartObj>
          <w:docPartGallery w:val="Cover Pages"/>
          <w:docPartUnique/>
        </w:docPartObj>
      </w:sdtPr>
      <w:sdtEndPr/>
      <w:sdtContent>
        <w:p w:rsidR="00E80220" w:rsidRPr="00773E5D" w:rsidRDefault="005C208C">
          <w:pPr>
            <w:rPr>
              <w:rFonts w:ascii="SF UI Text" w:hAnsi="SF UI Text"/>
              <w:noProof/>
              <w:lang w:val="es-ES"/>
            </w:rPr>
          </w:pPr>
          <w:r>
            <w:rPr>
              <w:noProof/>
              <w:sz w:val="36"/>
              <w:szCs w:val="36"/>
              <w:lang w:val="es-ES" w:eastAsia="es-ES"/>
            </w:rPr>
            <w:drawing>
              <wp:anchor distT="0" distB="0" distL="114300" distR="114300" simplePos="0" relativeHeight="251683840" behindDoc="0" locked="0" layoutInCell="1" allowOverlap="1" wp14:anchorId="420BC88F" wp14:editId="5919FE19">
                <wp:simplePos x="0" y="0"/>
                <wp:positionH relativeFrom="margin">
                  <wp:posOffset>-1604645</wp:posOffset>
                </wp:positionH>
                <wp:positionV relativeFrom="paragraph">
                  <wp:posOffset>3615675</wp:posOffset>
                </wp:positionV>
                <wp:extent cx="1589405" cy="1589405"/>
                <wp:effectExtent l="0" t="0" r="0" b="0"/>
                <wp:wrapNone/>
                <wp:docPr id="5" name="Imagen 5" descr="D:\dam2\netbeans-projects\Trackio\src\com\statickidz\trackio\view\img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dam2\netbeans-projects\Trackio\src\com\statickidz\trackio\view\img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05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94A85" w:rsidRPr="00BF6D1D">
            <w:rPr>
              <w:rFonts w:ascii="SF UI Text" w:hAnsi="SF UI Text"/>
              <w:b/>
              <w:bCs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535F15A" wp14:editId="1178F598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F UI Text" w:hAnsi="SF UI Text"/>
                                    <w:b w:val="0"/>
                                    <w:noProof/>
                                    <w:sz w:val="160"/>
                                    <w:szCs w:val="160"/>
                                    <w:lang w:val="es-ES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CD76945E1C0148C99F34A7D70059F86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BF6D1D" w:rsidRDefault="005C208C">
                                    <w:pPr>
                                      <w:pStyle w:val="Puesto"/>
                                      <w:rPr>
                                        <w:rFonts w:ascii="SF UI Text" w:hAnsi="SF UI Text"/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SF UI Text" w:hAnsi="SF UI Text"/>
                                        <w:b w:val="0"/>
                                        <w:noProof/>
                                        <w:sz w:val="160"/>
                                        <w:szCs w:val="160"/>
                                        <w:lang w:val="es-ES"/>
                                      </w:rPr>
                                      <w:t>TRACKIO</w:t>
                                    </w:r>
                                  </w:p>
                                </w:sdtContent>
                              </w:sdt>
                              <w:p w:rsidR="00092648" w:rsidRPr="00027329" w:rsidRDefault="00BF6D1D" w:rsidP="00092648">
                                <w:pPr>
                                  <w:pStyle w:val="Subttulo"/>
                                  <w:ind w:left="144" w:right="720"/>
                                  <w:rPr>
                                    <w:noProof/>
                                    <w:color w:val="3E3E3E" w:themeColor="background2" w:themeShade="40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027329">
                                  <w:rPr>
                                    <w:noProof/>
                                    <w:color w:val="3E3E3E" w:themeColor="background2" w:themeShade="40"/>
                                    <w:sz w:val="24"/>
                                    <w:szCs w:val="24"/>
                                    <w:lang w:val="es-ES"/>
                                  </w:rPr>
                                  <w:t>Adrián barrio andrés</w:t>
                                </w:r>
                              </w:p>
                              <w:p w:rsidR="00092648" w:rsidRPr="00027329" w:rsidRDefault="00092648" w:rsidP="00092648">
                                <w:pPr>
                                  <w:pStyle w:val="Subttulo"/>
                                  <w:ind w:left="144" w:right="720"/>
                                  <w:rPr>
                                    <w:noProof/>
                                    <w:color w:val="3E3E3E" w:themeColor="background2" w:themeShade="40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027329">
                                  <w:rPr>
                                    <w:noProof/>
                                    <w:color w:val="3E3E3E" w:themeColor="background2" w:themeShade="40"/>
                                    <w:sz w:val="16"/>
                                    <w:szCs w:val="16"/>
                                    <w:lang w:val="es-ES"/>
                                  </w:rPr>
                                  <w:t>Java.swing</w:t>
                                </w:r>
                              </w:p>
                              <w:p w:rsidR="00092648" w:rsidRPr="00092648" w:rsidRDefault="00092648" w:rsidP="0009264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:rsidR="00E80220" w:rsidRPr="00D5672C" w:rsidRDefault="00C308E1" w:rsidP="005060E6">
                                <w:pPr>
                                  <w:pStyle w:val="Descripcinbreve"/>
                                  <w:spacing w:after="600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267D895A18A406BBD64DB1814EF4F5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6D1D">
                                      <w:rPr>
                                        <w:noProof/>
                                        <w:lang w:val="es-E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535F1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KZj6TWIAgAAcQ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SF UI Text" w:hAnsi="SF UI Text"/>
                              <w:b w:val="0"/>
                              <w:noProof/>
                              <w:sz w:val="160"/>
                              <w:szCs w:val="160"/>
                              <w:lang w:val="es-ES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CD76945E1C0148C99F34A7D70059F86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BF6D1D" w:rsidRDefault="005C208C">
                              <w:pPr>
                                <w:pStyle w:val="Puesto"/>
                                <w:rPr>
                                  <w:rFonts w:ascii="SF UI Text" w:hAnsi="SF UI Text"/>
                                  <w:noProof/>
                                  <w:lang w:val="es-ES"/>
                                </w:rPr>
                              </w:pPr>
                              <w:r>
                                <w:rPr>
                                  <w:rFonts w:ascii="SF UI Text" w:hAnsi="SF UI Text"/>
                                  <w:b w:val="0"/>
                                  <w:noProof/>
                                  <w:sz w:val="160"/>
                                  <w:szCs w:val="160"/>
                                  <w:lang w:val="es-ES"/>
                                </w:rPr>
                                <w:t>TRACKIO</w:t>
                              </w:r>
                            </w:p>
                          </w:sdtContent>
                        </w:sdt>
                        <w:p w:rsidR="00092648" w:rsidRPr="00027329" w:rsidRDefault="00BF6D1D" w:rsidP="00092648">
                          <w:pPr>
                            <w:pStyle w:val="Subttulo"/>
                            <w:ind w:left="144" w:right="720"/>
                            <w:rPr>
                              <w:noProof/>
                              <w:color w:val="3E3E3E" w:themeColor="background2" w:themeShade="40"/>
                              <w:sz w:val="24"/>
                              <w:szCs w:val="24"/>
                              <w:lang w:val="es-ES"/>
                            </w:rPr>
                          </w:pPr>
                          <w:r w:rsidRPr="00027329">
                            <w:rPr>
                              <w:noProof/>
                              <w:color w:val="3E3E3E" w:themeColor="background2" w:themeShade="40"/>
                              <w:sz w:val="24"/>
                              <w:szCs w:val="24"/>
                              <w:lang w:val="es-ES"/>
                            </w:rPr>
                            <w:t>Adrián barrio andrés</w:t>
                          </w:r>
                        </w:p>
                        <w:p w:rsidR="00092648" w:rsidRPr="00027329" w:rsidRDefault="00092648" w:rsidP="00092648">
                          <w:pPr>
                            <w:pStyle w:val="Subttulo"/>
                            <w:ind w:left="144" w:right="720"/>
                            <w:rPr>
                              <w:noProof/>
                              <w:color w:val="3E3E3E" w:themeColor="background2" w:themeShade="40"/>
                              <w:sz w:val="16"/>
                              <w:szCs w:val="16"/>
                              <w:lang w:val="es-ES"/>
                            </w:rPr>
                          </w:pPr>
                          <w:r w:rsidRPr="00027329">
                            <w:rPr>
                              <w:noProof/>
                              <w:color w:val="3E3E3E" w:themeColor="background2" w:themeShade="40"/>
                              <w:sz w:val="16"/>
                              <w:szCs w:val="16"/>
                              <w:lang w:val="es-ES"/>
                            </w:rPr>
                            <w:t>Java.swing</w:t>
                          </w:r>
                        </w:p>
                        <w:p w:rsidR="00092648" w:rsidRPr="00092648" w:rsidRDefault="00092648" w:rsidP="00092648">
                          <w:pPr>
                            <w:rPr>
                              <w:lang w:val="es-ES"/>
                            </w:rPr>
                          </w:pPr>
                        </w:p>
                        <w:p w:rsidR="00E80220" w:rsidRPr="00D5672C" w:rsidRDefault="00C308E1" w:rsidP="005060E6">
                          <w:pPr>
                            <w:pStyle w:val="Descripcinbreve"/>
                            <w:spacing w:after="600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267D895A18A406BBD64DB1814EF4F5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F6D1D">
                                <w:rPr>
                                  <w:noProof/>
                                  <w:lang w:val="es-ES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94A85" w:rsidRPr="00BF6D1D">
            <w:rPr>
              <w:rFonts w:ascii="SF UI Text" w:hAnsi="SF UI Text"/>
              <w:b/>
              <w:bCs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68729146" wp14:editId="0E3C08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1"/>
                                  <w:gridCol w:w="3592"/>
                                  <w:gridCol w:w="3592"/>
                                </w:tblGrid>
                                <w:tr w:rsidR="00027329" w:rsidRPr="00027329" w:rsidTr="00BF6D1D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E80220" w:rsidRPr="00027329" w:rsidRDefault="00E80220" w:rsidP="00BF6D1D">
                                      <w:pPr>
                                        <w:rPr>
                                          <w:noProof/>
                                          <w:color w:val="595959" w:themeColor="text1" w:themeTint="A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027329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color w:val="595959" w:themeColor="text1" w:themeTint="A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027329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color w:val="595959" w:themeColor="text1" w:themeTint="A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027329" w:rsidRDefault="00E80220">
                                <w:pPr>
                                  <w:pStyle w:val="Sinespaciado"/>
                                  <w:rPr>
                                    <w:noProof/>
                                    <w:color w:val="595959" w:themeColor="text1" w:themeTint="A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729146" id="Cuadro de texto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1"/>
                            <w:gridCol w:w="3592"/>
                            <w:gridCol w:w="3592"/>
                          </w:tblGrid>
                          <w:tr w:rsidR="00027329" w:rsidRPr="00027329" w:rsidTr="00BF6D1D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E80220" w:rsidRPr="00027329" w:rsidRDefault="00E80220" w:rsidP="00BF6D1D">
                                <w:pPr>
                                  <w:rPr>
                                    <w:noProof/>
                                    <w:color w:val="595959" w:themeColor="text1" w:themeTint="A6"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027329" w:rsidRDefault="00E80220">
                                <w:pPr>
                                  <w:pStyle w:val="Piedepgina"/>
                                  <w:rPr>
                                    <w:noProof/>
                                    <w:color w:val="595959" w:themeColor="text1" w:themeTint="A6"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027329" w:rsidRDefault="00E80220">
                                <w:pPr>
                                  <w:pStyle w:val="Piedepgina"/>
                                  <w:rPr>
                                    <w:noProof/>
                                    <w:color w:val="595959" w:themeColor="text1" w:themeTint="A6"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E80220" w:rsidRPr="00027329" w:rsidRDefault="00E80220">
                          <w:pPr>
                            <w:pStyle w:val="Sinespaciado"/>
                            <w:rPr>
                              <w:noProof/>
                              <w:color w:val="595959" w:themeColor="text1" w:themeTint="A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94A85" w:rsidRPr="00BF6D1D">
            <w:rPr>
              <w:rFonts w:ascii="SF UI Text" w:hAnsi="SF UI Text"/>
              <w:noProof/>
              <w:lang w:val="es-ES"/>
            </w:rPr>
            <w:br w:type="page"/>
          </w:r>
        </w:p>
      </w:sdtContent>
    </w:sdt>
    <w:sdt>
      <w:sdtPr>
        <w:rPr>
          <w:rFonts w:ascii="SF UI Text" w:eastAsiaTheme="minorEastAsia" w:hAnsi="SF UI Text" w:cstheme="minorBidi"/>
          <w:b w:val="0"/>
          <w:bCs w:val="0"/>
          <w:noProof/>
          <w:color w:val="404040" w:themeColor="text1" w:themeTint="BF"/>
          <w:kern w:val="0"/>
          <w:sz w:val="20"/>
          <w:lang w:val="es-ES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BF6D1D" w:rsidRDefault="00794A85">
          <w:pPr>
            <w:pStyle w:val="TtulodeTDC"/>
            <w:rPr>
              <w:rFonts w:ascii="SF UI Text" w:hAnsi="SF UI Text"/>
              <w:noProof/>
              <w:lang w:val="es-ES"/>
            </w:rPr>
          </w:pPr>
          <w:r w:rsidRPr="00BF6D1D">
            <w:rPr>
              <w:rFonts w:ascii="SF UI Text" w:hAnsi="SF UI Text"/>
              <w:noProof/>
              <w:lang w:val="es-ES"/>
            </w:rPr>
            <w:t>Contenido</w:t>
          </w:r>
        </w:p>
        <w:p w:rsidR="0088667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ES" w:eastAsia="es-ES"/>
            </w:rPr>
          </w:pPr>
          <w:r w:rsidRPr="00BF6D1D">
            <w:rPr>
              <w:rFonts w:ascii="SF UI Text" w:hAnsi="SF UI Text"/>
              <w:color w:val="7F7F7F" w:themeColor="text1" w:themeTint="80"/>
              <w:sz w:val="22"/>
              <w:lang w:val="es-ES"/>
            </w:rPr>
            <w:fldChar w:fldCharType="begin"/>
          </w:r>
          <w:r w:rsidRPr="00BF6D1D">
            <w:rPr>
              <w:rFonts w:ascii="SF UI Text" w:hAnsi="SF UI Text"/>
              <w:lang w:val="es-ES"/>
            </w:rPr>
            <w:instrText>TOC \o "1-1" \h \z \u</w:instrText>
          </w:r>
          <w:r w:rsidRPr="00BF6D1D">
            <w:rPr>
              <w:rFonts w:ascii="SF UI Text" w:hAnsi="SF UI Text"/>
              <w:color w:val="7F7F7F" w:themeColor="text1" w:themeTint="80"/>
              <w:sz w:val="22"/>
              <w:lang w:val="es-ES"/>
            </w:rPr>
            <w:fldChar w:fldCharType="separate"/>
          </w:r>
          <w:hyperlink w:anchor="_Toc437619654" w:history="1">
            <w:r w:rsidR="00886672" w:rsidRPr="00244C3B">
              <w:rPr>
                <w:rStyle w:val="Hipervnculo"/>
                <w:rFonts w:ascii="SF UI Text" w:hAnsi="SF UI Text"/>
                <w:lang w:val="es-ES"/>
              </w:rPr>
              <w:t>Componentes</w:t>
            </w:r>
            <w:r w:rsidR="00886672">
              <w:rPr>
                <w:webHidden/>
              </w:rPr>
              <w:tab/>
            </w:r>
            <w:r w:rsidR="00886672">
              <w:rPr>
                <w:webHidden/>
              </w:rPr>
              <w:fldChar w:fldCharType="begin"/>
            </w:r>
            <w:r w:rsidR="00886672">
              <w:rPr>
                <w:webHidden/>
              </w:rPr>
              <w:instrText xml:space="preserve"> PAGEREF _Toc437619654 \h </w:instrText>
            </w:r>
            <w:r w:rsidR="00886672">
              <w:rPr>
                <w:webHidden/>
              </w:rPr>
            </w:r>
            <w:r w:rsidR="00886672">
              <w:rPr>
                <w:webHidden/>
              </w:rPr>
              <w:fldChar w:fldCharType="separate"/>
            </w:r>
            <w:r w:rsidR="009C1D31">
              <w:rPr>
                <w:webHidden/>
              </w:rPr>
              <w:t>1</w:t>
            </w:r>
            <w:r w:rsidR="00886672">
              <w:rPr>
                <w:webHidden/>
              </w:rPr>
              <w:fldChar w:fldCharType="end"/>
            </w:r>
          </w:hyperlink>
        </w:p>
        <w:p w:rsidR="00886672" w:rsidRDefault="0088667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ES" w:eastAsia="es-ES"/>
            </w:rPr>
          </w:pPr>
          <w:hyperlink w:anchor="_Toc437619655" w:history="1">
            <w:r w:rsidRPr="00244C3B">
              <w:rPr>
                <w:rStyle w:val="Hipervnculo"/>
                <w:rFonts w:ascii="SF UI Text" w:hAnsi="SF UI Text"/>
                <w:lang w:val="es-ES"/>
              </w:rPr>
              <w:t>Estructura de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_Toc437619655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1D3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86672" w:rsidRDefault="0088667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ES" w:eastAsia="es-ES"/>
            </w:rPr>
          </w:pPr>
          <w:hyperlink w:anchor="_Toc437619656" w:history="1">
            <w:r w:rsidRPr="00244C3B">
              <w:rPr>
                <w:rStyle w:val="Hipervnculo"/>
                <w:rFonts w:ascii="SF UI Text" w:hAnsi="SF UI Text"/>
                <w:lang w:val="es-ES"/>
              </w:rPr>
              <w:t>Características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_Toc437619656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1D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6672" w:rsidRDefault="0088667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ES" w:eastAsia="es-ES"/>
            </w:rPr>
          </w:pPr>
          <w:hyperlink w:anchor="_Toc437619657" w:history="1">
            <w:r w:rsidRPr="00244C3B">
              <w:rPr>
                <w:rStyle w:val="Hipervnculo"/>
                <w:rFonts w:ascii="SF UI Text" w:hAnsi="SF UI Text"/>
                <w:lang w:val="es-ES"/>
              </w:rPr>
              <w:t>Capturas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_Toc437619657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1D3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86672" w:rsidRDefault="0088667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ES" w:eastAsia="es-ES"/>
            </w:rPr>
          </w:pPr>
          <w:hyperlink w:anchor="_Toc437619658" w:history="1">
            <w:r w:rsidRPr="00244C3B">
              <w:rPr>
                <w:rStyle w:val="Hipervnculo"/>
                <w:rFonts w:ascii="SF UI Text" w:hAnsi="SF UI Text"/>
                <w:lang w:val="es-ES"/>
              </w:rPr>
              <w:t>Snippets útiles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_Toc437619658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1D3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80220" w:rsidRPr="00BF6D1D" w:rsidRDefault="00794A85">
          <w:pPr>
            <w:spacing w:before="40" w:after="160" w:line="288" w:lineRule="auto"/>
            <w:rPr>
              <w:rFonts w:ascii="SF UI Text" w:hAnsi="SF UI Text"/>
              <w:b/>
              <w:bCs/>
              <w:noProof/>
              <w:lang w:val="es-ES"/>
            </w:rPr>
          </w:pPr>
          <w:r w:rsidRPr="00BF6D1D">
            <w:rPr>
              <w:rFonts w:ascii="SF UI Text" w:hAnsi="SF UI Text"/>
              <w:noProof/>
              <w:lang w:val="es-ES"/>
            </w:rPr>
            <w:fldChar w:fldCharType="end"/>
          </w:r>
        </w:p>
      </w:sdtContent>
    </w:sdt>
    <w:p w:rsidR="00E80220" w:rsidRPr="00BF6D1D" w:rsidRDefault="00E80220">
      <w:pPr>
        <w:rPr>
          <w:rFonts w:ascii="SF UI Text" w:hAnsi="SF UI Text"/>
          <w:noProof/>
          <w:lang w:val="es-ES"/>
        </w:rPr>
      </w:pPr>
    </w:p>
    <w:p w:rsidR="00E80220" w:rsidRPr="00BF6D1D" w:rsidRDefault="00E80220">
      <w:pPr>
        <w:rPr>
          <w:rFonts w:ascii="SF UI Text" w:hAnsi="SF UI Text"/>
          <w:noProof/>
          <w:lang w:val="es-ES"/>
        </w:rPr>
        <w:sectPr w:rsidR="00E80220" w:rsidRPr="00BF6D1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Pr="00BF6D1D" w:rsidRDefault="005F073F">
      <w:pPr>
        <w:pStyle w:val="Ttulo1"/>
        <w:rPr>
          <w:rFonts w:ascii="SF UI Text" w:hAnsi="SF UI Text"/>
          <w:noProof/>
          <w:lang w:val="es-ES"/>
        </w:rPr>
      </w:pPr>
      <w:bookmarkStart w:id="0" w:name="_Toc437619654"/>
      <w:r>
        <w:rPr>
          <w:rFonts w:ascii="SF UI Text" w:hAnsi="SF UI Text"/>
          <w:noProof/>
          <w:lang w:val="es-ES"/>
        </w:rPr>
        <w:lastRenderedPageBreak/>
        <w:t>Componentes</w:t>
      </w:r>
      <w:bookmarkEnd w:id="0"/>
    </w:p>
    <w:p w:rsidR="00773E5D" w:rsidRDefault="005F073F" w:rsidP="00813D0D">
      <w:pPr>
        <w:rPr>
          <w:rFonts w:ascii="SF UI Text" w:hAnsi="SF UI Text"/>
          <w:noProof/>
          <w:lang w:val="es-ES"/>
        </w:rPr>
      </w:pPr>
      <w:r>
        <w:rPr>
          <w:rFonts w:ascii="SF UI Text" w:hAnsi="SF UI Text"/>
          <w:noProof/>
          <w:lang w:val="es-ES" w:eastAsia="es-ES"/>
        </w:rPr>
        <w:drawing>
          <wp:anchor distT="0" distB="0" distL="114300" distR="114300" simplePos="0" relativeHeight="251688960" behindDoc="0" locked="0" layoutInCell="1" allowOverlap="1" wp14:anchorId="5F311422" wp14:editId="78DE5476">
            <wp:simplePos x="0" y="0"/>
            <wp:positionH relativeFrom="margin">
              <wp:align>right</wp:align>
            </wp:positionH>
            <wp:positionV relativeFrom="paragraph">
              <wp:posOffset>621075</wp:posOffset>
            </wp:positionV>
            <wp:extent cx="2540635" cy="2540635"/>
            <wp:effectExtent l="0" t="0" r="0" b="0"/>
            <wp:wrapSquare wrapText="bothSides"/>
            <wp:docPr id="3" name="Imagen 3" descr="C:\Users\DAM2\Desktop\Sin-tít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2\Desktop\Sin-título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F UI Text" w:hAnsi="SF UI Text"/>
          <w:noProof/>
          <w:lang w:val="es-ES"/>
        </w:rPr>
        <w:t xml:space="preserve">Para los iconos he usado la librería </w:t>
      </w:r>
      <w:hyperlink r:id="rId13" w:history="1">
        <w:r w:rsidRPr="005F073F">
          <w:rPr>
            <w:rStyle w:val="Hipervnculo"/>
            <w:rFonts w:ascii="SF UI Text" w:hAnsi="SF UI Text"/>
            <w:noProof/>
            <w:lang w:val="es-ES"/>
          </w:rPr>
          <w:t>FontAw</w:t>
        </w:r>
        <w:r w:rsidRPr="005F073F">
          <w:rPr>
            <w:rStyle w:val="Hipervnculo"/>
            <w:rFonts w:ascii="SF UI Text" w:hAnsi="SF UI Text"/>
            <w:noProof/>
            <w:lang w:val="es-ES"/>
          </w:rPr>
          <w:t>e</w:t>
        </w:r>
        <w:r w:rsidRPr="005F073F">
          <w:rPr>
            <w:rStyle w:val="Hipervnculo"/>
            <w:rFonts w:ascii="SF UI Text" w:hAnsi="SF UI Text"/>
            <w:noProof/>
            <w:lang w:val="es-ES"/>
          </w:rPr>
          <w:t>some</w:t>
        </w:r>
      </w:hyperlink>
      <w:r>
        <w:rPr>
          <w:rFonts w:ascii="SF UI Text" w:hAnsi="SF UI Text"/>
          <w:noProof/>
          <w:lang w:val="es-ES"/>
        </w:rPr>
        <w:t xml:space="preserve"> adaptada a JavaFX por Jerady que se puede encontrar </w:t>
      </w:r>
      <w:hyperlink r:id="rId14" w:history="1">
        <w:r w:rsidRPr="005F073F">
          <w:rPr>
            <w:rStyle w:val="Hipervnculo"/>
            <w:rFonts w:ascii="SF UI Text" w:hAnsi="SF UI Text"/>
            <w:noProof/>
            <w:lang w:val="es-ES"/>
          </w:rPr>
          <w:t>aquí</w:t>
        </w:r>
      </w:hyperlink>
      <w:r>
        <w:rPr>
          <w:rFonts w:ascii="SF UI Text" w:hAnsi="SF UI Text"/>
          <w:noProof/>
          <w:lang w:val="es-ES"/>
        </w:rPr>
        <w:t>.</w:t>
      </w:r>
      <w:r w:rsidR="00390ADB">
        <w:rPr>
          <w:rFonts w:ascii="SF UI Text" w:hAnsi="SF UI Text"/>
          <w:noProof/>
          <w:lang w:val="es-ES"/>
        </w:rPr>
        <w:t xml:space="preserve"> Nos provee una serie de iconos para usar como controles personalizados que son en formato SVG o vectorial.</w:t>
      </w:r>
    </w:p>
    <w:p w:rsidR="005F073F" w:rsidRDefault="005F073F" w:rsidP="00813D0D">
      <w:pPr>
        <w:rPr>
          <w:rFonts w:ascii="SF UI Text" w:hAnsi="SF UI Text"/>
          <w:noProof/>
          <w:lang w:val="es-ES"/>
        </w:rPr>
      </w:pPr>
      <w:r>
        <w:rPr>
          <w:rFonts w:ascii="SF UI Text" w:hAnsi="SF UI Text"/>
          <w:noProof/>
          <w:lang w:val="es-ES"/>
        </w:rPr>
        <w:t xml:space="preserve">Para importarla en SceneBuilder hay que pulsar sobre el pequeño engranaje y </w:t>
      </w:r>
      <w:r w:rsidR="00390ADB">
        <w:rPr>
          <w:rFonts w:ascii="SF UI Text" w:hAnsi="SF UI Text"/>
          <w:noProof/>
          <w:lang w:val="es-ES"/>
        </w:rPr>
        <w:t>que hay en la lista de componentes y pulsar sobre “Import JAR/FXML File…”, después buscamos el JAR que está en la raíz del proyecto en la carpeta “lib” y lo importamos.</w:t>
      </w:r>
    </w:p>
    <w:p w:rsidR="00390ADB" w:rsidRDefault="00390ADB" w:rsidP="00813D0D">
      <w:pPr>
        <w:rPr>
          <w:lang w:val="es-ES"/>
        </w:rPr>
      </w:pPr>
      <w:r>
        <w:rPr>
          <w:rFonts w:ascii="SF UI Text" w:hAnsi="SF UI Text"/>
          <w:noProof/>
          <w:lang w:val="es-ES"/>
        </w:rPr>
        <w:t>Automáticamente tendrémos disponibles los iconos para usar en JavaFX como cualquier otro control o widget en la sección “Custom”.</w:t>
      </w:r>
    </w:p>
    <w:p w:rsidR="000E7E6E" w:rsidRDefault="000E7E6E">
      <w:pPr>
        <w:rPr>
          <w:lang w:val="es-ES"/>
        </w:rPr>
      </w:pPr>
      <w:r>
        <w:rPr>
          <w:lang w:val="es-ES"/>
        </w:rPr>
        <w:br w:type="page"/>
      </w:r>
    </w:p>
    <w:p w:rsidR="005F073F" w:rsidRPr="00BF6D1D" w:rsidRDefault="005F073F" w:rsidP="005F073F">
      <w:pPr>
        <w:pStyle w:val="Ttulo1"/>
        <w:rPr>
          <w:rFonts w:ascii="SF UI Text" w:hAnsi="SF UI Text"/>
          <w:noProof/>
          <w:lang w:val="es-ES"/>
        </w:rPr>
      </w:pPr>
      <w:bookmarkStart w:id="1" w:name="_Toc437619655"/>
      <w:r>
        <w:rPr>
          <w:rFonts w:ascii="SF UI Text" w:hAnsi="SF UI Text"/>
          <w:noProof/>
          <w:lang w:val="es-ES"/>
        </w:rPr>
        <w:lastRenderedPageBreak/>
        <w:t>Estructura de la aplicación</w:t>
      </w:r>
      <w:bookmarkEnd w:id="1"/>
    </w:p>
    <w:p w:rsidR="005F073F" w:rsidRDefault="005F073F" w:rsidP="005F073F">
      <w:pPr>
        <w:rPr>
          <w:rFonts w:ascii="SF UI Text" w:hAnsi="SF UI Text"/>
          <w:noProof/>
          <w:lang w:val="es-ES"/>
        </w:rPr>
      </w:pPr>
      <w:r>
        <w:rPr>
          <w:rFonts w:ascii="SF UI Text" w:hAnsi="SF UI Text"/>
          <w:noProof/>
          <w:lang w:val="es-ES"/>
        </w:rPr>
        <w:t>Se ha utilizado el patrón de diseño MVC incluido en JavaFX y la estructura descrita a continuación</w:t>
      </w:r>
    </w:p>
    <w:p w:rsidR="005F073F" w:rsidRPr="00092648" w:rsidRDefault="005F073F" w:rsidP="005F073F">
      <w:pPr>
        <w:pStyle w:val="Prrafodelista"/>
        <w:numPr>
          <w:ilvl w:val="0"/>
          <w:numId w:val="6"/>
        </w:numPr>
        <w:rPr>
          <w:rFonts w:ascii="SF UI Text" w:hAnsi="SF UI Text"/>
          <w:noProof/>
          <w:lang w:val="es-ES"/>
        </w:rPr>
      </w:pPr>
      <w:r>
        <w:rPr>
          <w:rFonts w:ascii="SF UI Text" w:hAnsi="SF UI Text"/>
          <w:b/>
          <w:noProof/>
          <w:lang w:val="es-ES"/>
        </w:rPr>
        <w:t xml:space="preserve">model </w:t>
      </w:r>
      <w:r>
        <w:rPr>
          <w:rFonts w:ascii="SF UI Text" w:hAnsi="SF UI Text"/>
          <w:noProof/>
          <w:lang w:val="es-ES"/>
        </w:rPr>
        <w:t>– Contiene el modelo de datos con el retorno de los datos necesarios que el controlador necesita.</w:t>
      </w:r>
      <w:r w:rsidRPr="00092648">
        <w:rPr>
          <w:rFonts w:ascii="SF UI Text" w:hAnsi="SF UI Text"/>
          <w:noProof/>
          <w:lang w:val="es-ES"/>
        </w:rPr>
        <w:t xml:space="preserve"> </w:t>
      </w:r>
    </w:p>
    <w:p w:rsidR="005F073F" w:rsidRPr="00092648" w:rsidRDefault="005F073F" w:rsidP="005F073F">
      <w:pPr>
        <w:pStyle w:val="Prrafodelista"/>
        <w:numPr>
          <w:ilvl w:val="0"/>
          <w:numId w:val="6"/>
        </w:numPr>
        <w:rPr>
          <w:rFonts w:ascii="SF UI Text" w:hAnsi="SF UI Text"/>
          <w:noProof/>
          <w:lang w:val="es-ES"/>
        </w:rPr>
      </w:pPr>
      <w:r>
        <w:rPr>
          <w:rFonts w:ascii="SF UI Text" w:hAnsi="SF UI Text"/>
          <w:b/>
          <w:noProof/>
          <w:lang w:val="es-ES"/>
        </w:rPr>
        <w:t xml:space="preserve">view </w:t>
      </w:r>
      <w:r>
        <w:rPr>
          <w:rFonts w:ascii="SF UI Text" w:hAnsi="SF UI Text"/>
          <w:noProof/>
          <w:lang w:val="es-ES"/>
        </w:rPr>
        <w:t xml:space="preserve"> – Contiene el diseño de las vistas con las que el usuario interactua y los controladores.</w:t>
      </w:r>
      <w:r w:rsidRPr="00092648">
        <w:rPr>
          <w:rFonts w:ascii="SF UI Text" w:hAnsi="SF UI Text"/>
          <w:noProof/>
          <w:lang w:val="es-ES"/>
        </w:rPr>
        <w:t xml:space="preserve"> </w:t>
      </w:r>
    </w:p>
    <w:p w:rsidR="005F073F" w:rsidRPr="00773E5D" w:rsidRDefault="005F073F" w:rsidP="005F073F">
      <w:pPr>
        <w:pStyle w:val="Prrafodelista"/>
        <w:numPr>
          <w:ilvl w:val="0"/>
          <w:numId w:val="6"/>
        </w:numPr>
        <w:rPr>
          <w:rFonts w:ascii="SF UI Text" w:hAnsi="SF UI Text"/>
          <w:noProof/>
          <w:lang w:val="es-ES"/>
        </w:rPr>
      </w:pPr>
      <w:r>
        <w:rPr>
          <w:rFonts w:ascii="SF UI Text" w:hAnsi="SF UI Text"/>
          <w:b/>
          <w:noProof/>
          <w:lang w:val="es-ES"/>
        </w:rPr>
        <w:t xml:space="preserve">view.css </w:t>
      </w:r>
      <w:r>
        <w:rPr>
          <w:rFonts w:ascii="SF UI Text" w:hAnsi="SF UI Text"/>
          <w:noProof/>
          <w:lang w:val="es-ES"/>
        </w:rPr>
        <w:t xml:space="preserve"> –  Archivos de CSS.</w:t>
      </w:r>
    </w:p>
    <w:p w:rsidR="005F073F" w:rsidRDefault="005F073F" w:rsidP="005F073F">
      <w:pPr>
        <w:pStyle w:val="Prrafodelista"/>
        <w:numPr>
          <w:ilvl w:val="0"/>
          <w:numId w:val="6"/>
        </w:numPr>
        <w:rPr>
          <w:rFonts w:ascii="SF UI Text" w:hAnsi="SF UI Text"/>
          <w:noProof/>
          <w:lang w:val="es-ES"/>
        </w:rPr>
      </w:pPr>
      <w:r>
        <w:rPr>
          <w:rFonts w:ascii="SF UI Text" w:hAnsi="SF UI Text"/>
          <w:b/>
          <w:noProof/>
          <w:lang w:val="es-ES"/>
        </w:rPr>
        <w:t xml:space="preserve">view.img </w:t>
      </w:r>
      <w:r>
        <w:rPr>
          <w:rFonts w:ascii="SF UI Text" w:hAnsi="SF UI Text"/>
          <w:noProof/>
          <w:lang w:val="es-ES"/>
        </w:rPr>
        <w:t xml:space="preserve"> – Archivos de imágenes.</w:t>
      </w:r>
    </w:p>
    <w:p w:rsidR="005F073F" w:rsidRDefault="005F073F" w:rsidP="005F073F">
      <w:pPr>
        <w:pStyle w:val="Prrafodelista"/>
        <w:numPr>
          <w:ilvl w:val="0"/>
          <w:numId w:val="6"/>
        </w:numPr>
        <w:rPr>
          <w:rFonts w:ascii="SF UI Text" w:hAnsi="SF UI Text"/>
          <w:noProof/>
          <w:lang w:val="es-ES"/>
        </w:rPr>
      </w:pPr>
      <w:r>
        <w:rPr>
          <w:rFonts w:ascii="SF UI Text" w:hAnsi="SF UI Text"/>
          <w:b/>
          <w:noProof/>
          <w:lang w:val="es-ES"/>
        </w:rPr>
        <w:t xml:space="preserve">util  </w:t>
      </w:r>
      <w:r>
        <w:rPr>
          <w:rFonts w:ascii="SF UI Text" w:hAnsi="SF UI Text"/>
          <w:noProof/>
          <w:lang w:val="es-ES"/>
        </w:rPr>
        <w:t>– Contiene utilidades para interactuar con funciones de los controladores, la mayoría de ellas estáticas.</w:t>
      </w:r>
    </w:p>
    <w:p w:rsidR="005F073F" w:rsidRDefault="005F073F" w:rsidP="005F073F">
      <w:pPr>
        <w:pStyle w:val="Ttulo2"/>
        <w:rPr>
          <w:rFonts w:ascii="SF UI Text" w:hAnsi="SF UI Text"/>
          <w:noProof/>
          <w:lang w:val="es-ES"/>
        </w:rPr>
      </w:pPr>
      <w:r>
        <w:rPr>
          <w:rFonts w:ascii="SF UI Text" w:hAnsi="SF UI Text"/>
          <w:noProof/>
          <w:lang w:val="es-ES"/>
        </w:rPr>
        <w:t>Funcionamiento</w:t>
      </w:r>
    </w:p>
    <w:p w:rsidR="00407B42" w:rsidRDefault="005F073F" w:rsidP="005F073F">
      <w:pPr>
        <w:rPr>
          <w:lang w:val="es-ES"/>
        </w:rPr>
      </w:pPr>
      <w:r>
        <w:rPr>
          <w:lang w:val="es-ES"/>
        </w:rPr>
        <w:t xml:space="preserve">Cuando creas una lista se almacena en el registro de Windows, mediante la API </w:t>
      </w:r>
      <w:proofErr w:type="spellStart"/>
      <w:r>
        <w:rPr>
          <w:lang w:val="es-ES"/>
        </w:rPr>
        <w:t>Preferences</w:t>
      </w:r>
      <w:proofErr w:type="spellEnd"/>
      <w:r>
        <w:rPr>
          <w:lang w:val="es-ES"/>
        </w:rPr>
        <w:t xml:space="preserve"> de Java, en caso de </w:t>
      </w:r>
      <w:proofErr w:type="spellStart"/>
      <w:r>
        <w:rPr>
          <w:lang w:val="es-ES"/>
        </w:rPr>
        <w:t>MacOSX</w:t>
      </w:r>
      <w:proofErr w:type="spellEnd"/>
      <w:r>
        <w:rPr>
          <w:lang w:val="es-ES"/>
        </w:rPr>
        <w:t xml:space="preserve"> se almacena en un archivo XML. Cuando pulsamos sobre una lista recorre su directorio y nos muestra las canciones en MP3 que el reproductor puede reproducir, cuando hacemos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sobre una canción se desencadenan una serie de eventos que hacen que todo funcione en tiempo real.</w:t>
      </w:r>
    </w:p>
    <w:p w:rsidR="005F073F" w:rsidRDefault="005F073F" w:rsidP="005F073F">
      <w:pPr>
        <w:pStyle w:val="Ttulo2"/>
        <w:rPr>
          <w:lang w:val="es-ES"/>
        </w:rPr>
      </w:pPr>
      <w:r>
        <w:rPr>
          <w:rFonts w:ascii="SF UI Text" w:hAnsi="SF UI Text"/>
          <w:noProof/>
          <w:lang w:val="es-ES"/>
        </w:rPr>
        <w:t>Github</w:t>
      </w:r>
    </w:p>
    <w:p w:rsidR="005F073F" w:rsidRDefault="005F073F" w:rsidP="005F073F">
      <w:pPr>
        <w:rPr>
          <w:lang w:val="es-ES"/>
        </w:rPr>
      </w:pPr>
      <w:hyperlink r:id="rId15" w:history="1">
        <w:r w:rsidRPr="00B02492">
          <w:rPr>
            <w:rStyle w:val="Hipervnculo"/>
            <w:lang w:val="es-ES"/>
          </w:rPr>
          <w:t>https://github.com/statickidz</w:t>
        </w:r>
        <w:r w:rsidRPr="00B02492">
          <w:rPr>
            <w:rStyle w:val="Hipervnculo"/>
            <w:lang w:val="es-ES"/>
          </w:rPr>
          <w:t>/</w:t>
        </w:r>
        <w:r w:rsidRPr="00B02492">
          <w:rPr>
            <w:rStyle w:val="Hipervnculo"/>
            <w:lang w:val="es-ES"/>
          </w:rPr>
          <w:t>Trackio</w:t>
        </w:r>
      </w:hyperlink>
    </w:p>
    <w:p w:rsidR="00773E5D" w:rsidRPr="00773E5D" w:rsidRDefault="005F073F" w:rsidP="00813D0D">
      <w:pPr>
        <w:rPr>
          <w:lang w:val="es-ES"/>
        </w:rPr>
      </w:pPr>
      <w:r>
        <w:rPr>
          <w:lang w:val="es-ES"/>
        </w:rPr>
        <w:br w:type="page"/>
      </w:r>
    </w:p>
    <w:p w:rsidR="00407B42" w:rsidRDefault="00407B42" w:rsidP="00407B42">
      <w:pPr>
        <w:pStyle w:val="Ttulo1"/>
        <w:rPr>
          <w:rFonts w:ascii="SF UI Text" w:hAnsi="SF UI Text"/>
          <w:noProof/>
          <w:lang w:val="es-ES"/>
        </w:rPr>
      </w:pPr>
      <w:bookmarkStart w:id="2" w:name="_Toc437619656"/>
      <w:r>
        <w:rPr>
          <w:rFonts w:ascii="SF UI Text" w:hAnsi="SF UI Text"/>
          <w:noProof/>
          <w:lang w:val="es-ES"/>
        </w:rPr>
        <w:lastRenderedPageBreak/>
        <w:t>Estructura de archivos</w:t>
      </w:r>
    </w:p>
    <w:p w:rsidR="00407B42" w:rsidRDefault="00407B42" w:rsidP="00407B42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com.statickidz.trackio.MainApp</w:t>
      </w:r>
      <w:proofErr w:type="spellEnd"/>
      <w:r>
        <w:rPr>
          <w:lang w:val="es-ES"/>
        </w:rPr>
        <w:t xml:space="preserve">: Inicializa la aplicación, inserta el contenedor del reproductor dentro del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 inicia ambos. También es el encargado de mostrar el diálogo que sirve para añadir una lista de reproducción.</w:t>
      </w:r>
      <w:r w:rsidRPr="00407B42">
        <w:rPr>
          <w:lang w:val="es-ES"/>
        </w:rPr>
        <w:t xml:space="preserve"> </w:t>
      </w:r>
    </w:p>
    <w:p w:rsidR="00407B42" w:rsidRDefault="00407B42" w:rsidP="00407B42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util.TrackListUtil</w:t>
      </w:r>
      <w:proofErr w:type="spellEnd"/>
      <w:r>
        <w:rPr>
          <w:lang w:val="es-ES"/>
        </w:rPr>
        <w:t>: Sirve para guardar, traer, borrar y refrescar las listas de reproducción.</w:t>
      </w:r>
      <w:r w:rsidRPr="00407B42">
        <w:rPr>
          <w:lang w:val="es-ES"/>
        </w:rPr>
        <w:t xml:space="preserve"> </w:t>
      </w:r>
    </w:p>
    <w:p w:rsidR="00114173" w:rsidRDefault="00407B42" w:rsidP="00114173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util.TrackUtil</w:t>
      </w:r>
      <w:proofErr w:type="spellEnd"/>
      <w:r>
        <w:rPr>
          <w:lang w:val="es-ES"/>
        </w:rPr>
        <w:t>: Sirve para recorrer directorios en busca de archivos mp3, extraer los metadatos del fichero (imágenes, título, autor, año…).</w:t>
      </w:r>
      <w:r w:rsidR="00114173" w:rsidRPr="00114173">
        <w:rPr>
          <w:lang w:val="es-ES"/>
        </w:rPr>
        <w:t xml:space="preserve"> </w:t>
      </w:r>
    </w:p>
    <w:p w:rsidR="00114173" w:rsidRDefault="00114173" w:rsidP="00114173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util.EffectUtil</w:t>
      </w:r>
      <w:proofErr w:type="spellEnd"/>
      <w:r>
        <w:rPr>
          <w:lang w:val="es-ES"/>
        </w:rPr>
        <w:t xml:space="preserve">: Aplica efectos sobre imágenes para que se muevan al cambiar de canción. </w:t>
      </w:r>
    </w:p>
    <w:p w:rsidR="00114173" w:rsidRDefault="00114173" w:rsidP="00114173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view.PlayerController</w:t>
      </w:r>
      <w:proofErr w:type="spellEnd"/>
      <w:r>
        <w:rPr>
          <w:lang w:val="es-ES"/>
        </w:rPr>
        <w:t xml:space="preserve">: Se encarga de recibir los eventos de la vista </w:t>
      </w:r>
      <w:proofErr w:type="spellStart"/>
      <w:r>
        <w:rPr>
          <w:lang w:val="es-ES"/>
        </w:rPr>
        <w:t>Player.fxml</w:t>
      </w:r>
      <w:proofErr w:type="spellEnd"/>
      <w:r>
        <w:rPr>
          <w:lang w:val="es-ES"/>
        </w:rPr>
        <w:t xml:space="preserve"> y realiza operaciones sobre los controles.</w:t>
      </w:r>
      <w:r w:rsidRPr="00114173">
        <w:rPr>
          <w:lang w:val="es-ES"/>
        </w:rPr>
        <w:t xml:space="preserve"> </w:t>
      </w:r>
    </w:p>
    <w:p w:rsidR="00114173" w:rsidRDefault="00114173" w:rsidP="00114173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view.</w:t>
      </w:r>
      <w:r>
        <w:rPr>
          <w:b/>
          <w:lang w:val="es-ES"/>
        </w:rPr>
        <w:t>TrackListEditDialogController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Muestra un diálogo y asocia eventos sobre</w:t>
      </w:r>
      <w:r w:rsidRPr="00114173">
        <w:rPr>
          <w:lang w:val="es-ES"/>
        </w:rPr>
        <w:t xml:space="preserve"> </w:t>
      </w:r>
      <w:proofErr w:type="spellStart"/>
      <w:r w:rsidRPr="00114173">
        <w:rPr>
          <w:lang w:val="es-ES"/>
        </w:rPr>
        <w:t>TrackListEditDialog</w:t>
      </w:r>
      <w:r w:rsidRPr="00114173">
        <w:rPr>
          <w:lang w:val="es-ES"/>
        </w:rPr>
        <w:t>.fxml</w:t>
      </w:r>
      <w:proofErr w:type="spellEnd"/>
      <w:r w:rsidRPr="00114173">
        <w:rPr>
          <w:lang w:val="es-ES"/>
        </w:rPr>
        <w:t xml:space="preserve"> </w:t>
      </w:r>
      <w:r>
        <w:rPr>
          <w:lang w:val="es-ES"/>
        </w:rPr>
        <w:t>para la creación de una vista.</w:t>
      </w:r>
      <w:bookmarkStart w:id="3" w:name="_GoBack"/>
      <w:bookmarkEnd w:id="3"/>
    </w:p>
    <w:p w:rsidR="00114173" w:rsidRDefault="00114173" w:rsidP="00114173">
      <w:pPr>
        <w:rPr>
          <w:lang w:val="es-ES"/>
        </w:rPr>
      </w:pPr>
      <w:proofErr w:type="spellStart"/>
      <w:r w:rsidRPr="00407B42">
        <w:rPr>
          <w:b/>
          <w:lang w:val="es-ES"/>
        </w:rPr>
        <w:t>com.statickidz.trackio.</w:t>
      </w:r>
      <w:r>
        <w:rPr>
          <w:b/>
          <w:lang w:val="es-ES"/>
        </w:rPr>
        <w:t>view.css</w:t>
      </w:r>
      <w:r>
        <w:rPr>
          <w:b/>
          <w:lang w:val="es-ES"/>
        </w:rPr>
        <w:t>.</w:t>
      </w:r>
      <w:r>
        <w:rPr>
          <w:b/>
          <w:lang w:val="es-ES"/>
        </w:rPr>
        <w:t>Trackio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El archivo principal de CSS para aplicar estilos sobre toda la aplicación.</w:t>
      </w:r>
    </w:p>
    <w:p w:rsidR="00407B42" w:rsidRDefault="00407B42" w:rsidP="00114173">
      <w:pPr>
        <w:rPr>
          <w:rFonts w:ascii="SF UI Text" w:eastAsiaTheme="majorEastAsia" w:hAnsi="SF UI Text" w:cstheme="majorBidi"/>
          <w:b/>
          <w:bCs/>
          <w:noProof/>
          <w:color w:val="3E3E3E" w:themeColor="background2" w:themeShade="40"/>
          <w:sz w:val="40"/>
          <w:lang w:val="es-ES"/>
        </w:rPr>
      </w:pPr>
      <w:r>
        <w:rPr>
          <w:rFonts w:ascii="SF UI Text" w:hAnsi="SF UI Text"/>
          <w:noProof/>
          <w:lang w:val="es-ES"/>
        </w:rPr>
        <w:br w:type="page"/>
      </w:r>
    </w:p>
    <w:p w:rsidR="00E80220" w:rsidRDefault="001A4CF3">
      <w:pPr>
        <w:pStyle w:val="Ttulo1"/>
        <w:rPr>
          <w:rFonts w:ascii="SF UI Text" w:hAnsi="SF UI Text"/>
          <w:noProof/>
          <w:lang w:val="es-ES"/>
        </w:rPr>
      </w:pPr>
      <w:r>
        <w:rPr>
          <w:rFonts w:ascii="SF UI Text" w:hAnsi="SF UI Text"/>
          <w:noProof/>
          <w:lang w:val="es-ES"/>
        </w:rPr>
        <w:lastRenderedPageBreak/>
        <w:t>Características</w:t>
      </w:r>
      <w:bookmarkEnd w:id="2"/>
    </w:p>
    <w:p w:rsidR="00773E5D" w:rsidRDefault="00773E5D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Listas basadas en carpetas con música MP3.</w:t>
      </w:r>
    </w:p>
    <w:p w:rsidR="00773E5D" w:rsidRDefault="00773E5D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Visualización de título, autor, álbum y año.</w:t>
      </w:r>
    </w:p>
    <w:p w:rsidR="00773E5D" w:rsidRDefault="00773E5D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Posibilidad de adelantar la canción o atrasarla.</w:t>
      </w:r>
    </w:p>
    <w:p w:rsidR="00773E5D" w:rsidRDefault="00773E5D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Visualización del tiempo de la canción.</w:t>
      </w:r>
    </w:p>
    <w:p w:rsidR="00797A36" w:rsidRDefault="00797A36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Visualización de carátulas, tanto de la canción actual, como de la anterior y la siguiente.</w:t>
      </w:r>
    </w:p>
    <w:p w:rsidR="00797A36" w:rsidRPr="00797A36" w:rsidRDefault="00797A36" w:rsidP="00797A36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Crear y editar listas (no funciona muy fino el editar y borrar, hay que invertir más tiempo)</w:t>
      </w:r>
    </w:p>
    <w:p w:rsidR="00773E5D" w:rsidRPr="001A4CF3" w:rsidRDefault="00797A36" w:rsidP="001A4CF3">
      <w:pPr>
        <w:pStyle w:val="Listaconvietas"/>
        <w:numPr>
          <w:ilvl w:val="0"/>
          <w:numId w:val="9"/>
        </w:numPr>
        <w:ind w:left="567" w:hanging="283"/>
        <w:rPr>
          <w:lang w:val="es-ES"/>
        </w:rPr>
      </w:pPr>
      <w:r>
        <w:rPr>
          <w:lang w:val="es-ES"/>
        </w:rPr>
        <w:t>Animación de carátulas al cambiar de canción.</w:t>
      </w:r>
    </w:p>
    <w:p w:rsidR="00E80220" w:rsidRDefault="00D262B9">
      <w:pPr>
        <w:pStyle w:val="Ttulo1"/>
        <w:rPr>
          <w:rFonts w:ascii="SF UI Text" w:hAnsi="SF UI Text"/>
          <w:noProof/>
          <w:lang w:val="es-ES"/>
        </w:rPr>
      </w:pPr>
      <w:bookmarkStart w:id="4" w:name="_Toc437619657"/>
      <w:r>
        <w:rPr>
          <w:rFonts w:ascii="SF UI Text" w:hAnsi="SF UI Text"/>
          <w:noProof/>
          <w:lang w:val="es-ES"/>
        </w:rPr>
        <w:lastRenderedPageBreak/>
        <w:t>Capturas</w:t>
      </w:r>
      <w:bookmarkEnd w:id="4"/>
    </w:p>
    <w:p w:rsidR="00D262B9" w:rsidRDefault="00D262B9" w:rsidP="00D262B9">
      <w:pPr>
        <w:jc w:val="center"/>
        <w:rPr>
          <w:lang w:val="es-ES"/>
        </w:rPr>
      </w:pPr>
    </w:p>
    <w:p w:rsidR="00D262B9" w:rsidRPr="00D262B9" w:rsidRDefault="00773E5D" w:rsidP="00D262B9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582423" cy="3559441"/>
            <wp:effectExtent l="0" t="0" r="0" b="3175"/>
            <wp:docPr id="10" name="Imagen 10" descr="https://camo.githubusercontent.com/14532c3bd4da61b7281a7c6c26cfa68c91f5e1b9/687474703a2f2f696d672e696d6775722e636f6d2f7245434e6e386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14532c3bd4da61b7281a7c6c26cfa68c91f5e1b9/687474703a2f2f696d672e696d6775722e636f6d2f7245434e6e386a2e706e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88" cy="35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20" w:rsidRDefault="00D262B9" w:rsidP="00D262B9">
      <w:pPr>
        <w:pStyle w:val="Ttulo1"/>
        <w:rPr>
          <w:rFonts w:ascii="SF UI Text" w:hAnsi="SF UI Text"/>
          <w:noProof/>
          <w:lang w:val="es-ES"/>
        </w:rPr>
      </w:pPr>
      <w:bookmarkStart w:id="5" w:name="_Toc437619658"/>
      <w:r>
        <w:rPr>
          <w:rFonts w:ascii="SF UI Text" w:hAnsi="SF UI Text"/>
          <w:noProof/>
          <w:lang w:val="es-ES"/>
        </w:rPr>
        <w:lastRenderedPageBreak/>
        <w:t>Snippets útiles</w:t>
      </w:r>
      <w:bookmarkEnd w:id="5"/>
    </w:p>
    <w:p w:rsidR="008B6D7C" w:rsidRPr="00027329" w:rsidRDefault="008B6D7C" w:rsidP="008B6D7C">
      <w:pPr>
        <w:pStyle w:val="Ttulo2"/>
        <w:rPr>
          <w:rFonts w:ascii="SF UI Text" w:hAnsi="SF UI Text"/>
          <w:noProof/>
          <w:lang w:val="es-ES"/>
        </w:rPr>
      </w:pPr>
      <w:r w:rsidRPr="00720515">
        <w:rPr>
          <w:noProof/>
          <w:lang w:val="es-ES" w:eastAsia="es-ES"/>
        </w:rPr>
        <mc:AlternateContent>
          <mc:Choice Requires="wps">
            <w:drawing>
              <wp:anchor distT="45720" distB="45720" distL="182880" distR="182880" simplePos="0" relativeHeight="251685888" behindDoc="1" locked="0" layoutInCell="1" allowOverlap="0" wp14:anchorId="6119C069" wp14:editId="33F7730F">
                <wp:simplePos x="0" y="0"/>
                <wp:positionH relativeFrom="margin">
                  <wp:align>right</wp:align>
                </wp:positionH>
                <wp:positionV relativeFrom="paragraph">
                  <wp:posOffset>718289</wp:posOffset>
                </wp:positionV>
                <wp:extent cx="5339715" cy="2668270"/>
                <wp:effectExtent l="0" t="0" r="0" b="0"/>
                <wp:wrapSquare wrapText="bothSides"/>
                <wp:docPr id="21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9715" cy="2668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List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&gt;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SUPPORTED_FILE_EXTENSIONS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=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Arrays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asList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".mp3"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);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File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dir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=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new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File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"C:\\UnSitio\\En\\Mi\\Pc"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);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file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: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dir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list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((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File dir1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,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-&gt;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{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ext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: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SUPPORTED_FILE_EXTENSIONS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{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name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endsWith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ext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))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{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true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;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   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}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}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lang w:val="es-ES"/>
                              </w:rPr>
                              <w:t>false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;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}))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{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fileURL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=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>dir</w:t>
                            </w:r>
                            <w:proofErr w:type="spellEnd"/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+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"\\"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+</w:t>
                            </w: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file</w:t>
                            </w: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;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   </w:t>
                            </w:r>
                            <w:r w:rsidRPr="00027329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>//Hacer algo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r w:rsidRPr="00027329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}</w:t>
                            </w:r>
                          </w:p>
                          <w:p w:rsidR="008B6D7C" w:rsidRPr="00027329" w:rsidRDefault="008B6D7C" w:rsidP="008B6D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C069" id="Rectángulo 4" o:spid="_x0000_s1028" style="position:absolute;margin-left:369.25pt;margin-top:56.55pt;width:420.45pt;height:210.1pt;z-index:-25163059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" o:allowoverlap="f" fillcolor="#dedede [2894]" stroked="f" strokeweight="6pt">
                <v:stroke linestyle="thinThin"/>
                <v:textbox inset="14.4pt,14.4pt,14.4pt,14.4pt">
                  <w:txbxContent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List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&lt;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&gt;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SUPPORTED_FILE_EXTENSIONS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=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Arrays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27329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asList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gramEnd"/>
                      <w:r w:rsidRPr="00027329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".mp3"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);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File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dir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=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new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gram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File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gramEnd"/>
                      <w:r w:rsidRPr="00027329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"C:\\UnSitio\\En\\Mi\\Pc"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);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for</w:t>
                      </w:r>
                      <w:proofErr w:type="spellEnd"/>
                      <w:proofErr w:type="gram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file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: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dir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27329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list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((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File dir1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,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name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-&gt;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{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for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spellStart"/>
                      <w:proofErr w:type="gram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ext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: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SUPPORTED_FILE_EXTENSIONS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{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if</w:t>
                      </w:r>
                      <w:proofErr w:type="spellEnd"/>
                      <w:proofErr w:type="gram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name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27329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endsWith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ext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))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{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return</w:t>
                      </w:r>
                      <w:proofErr w:type="spellEnd"/>
                      <w:proofErr w:type="gram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true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;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   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}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}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return</w:t>
                      </w:r>
                      <w:proofErr w:type="spellEnd"/>
                      <w:proofErr w:type="gram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b/>
                          <w:bCs/>
                          <w:color w:val="008000"/>
                          <w:lang w:val="es-ES"/>
                        </w:rPr>
                        <w:t>false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;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}))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{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fileURL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=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>dir</w:t>
                      </w:r>
                      <w:proofErr w:type="spellEnd"/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+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"\\"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+</w:t>
                      </w: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file</w:t>
                      </w: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;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lang w:val="es-ES"/>
                        </w:rPr>
                        <w:t xml:space="preserve">    </w:t>
                      </w:r>
                      <w:r w:rsidRPr="00027329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>//Hacer algo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r w:rsidRPr="00027329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}</w:t>
                      </w:r>
                    </w:p>
                    <w:p w:rsidR="008B6D7C" w:rsidRPr="00027329" w:rsidRDefault="008B6D7C" w:rsidP="008B6D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SF UI Text" w:hAnsi="SF UI Text"/>
          <w:noProof/>
          <w:lang w:val="es-ES"/>
        </w:rPr>
        <w:t>Recorrer un directorio y obtener los archivos mp3 que contiene</w:t>
      </w:r>
    </w:p>
    <w:p w:rsidR="008B6D7C" w:rsidRDefault="008B6D7C">
      <w:pPr>
        <w:rPr>
          <w:lang w:val="es-ES"/>
        </w:rPr>
      </w:pPr>
      <w:r>
        <w:rPr>
          <w:lang w:val="es-ES"/>
        </w:rPr>
        <w:br w:type="page"/>
      </w:r>
    </w:p>
    <w:p w:rsidR="008B6D7C" w:rsidRPr="00027329" w:rsidRDefault="000E7E6E" w:rsidP="008B6D7C">
      <w:pPr>
        <w:pStyle w:val="Ttulo2"/>
        <w:rPr>
          <w:rFonts w:ascii="SF UI Text" w:hAnsi="SF UI Text"/>
          <w:noProof/>
          <w:lang w:val="es-ES"/>
        </w:rPr>
      </w:pPr>
      <w:r w:rsidRPr="00720515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82880" distR="182880" simplePos="0" relativeHeight="251687936" behindDoc="1" locked="0" layoutInCell="1" allowOverlap="0" wp14:anchorId="03BCB73C" wp14:editId="79CE303E">
                <wp:simplePos x="0" y="0"/>
                <wp:positionH relativeFrom="margin">
                  <wp:align>right</wp:align>
                </wp:positionH>
                <wp:positionV relativeFrom="paragraph">
                  <wp:posOffset>386671</wp:posOffset>
                </wp:positionV>
                <wp:extent cx="5339715" cy="1551940"/>
                <wp:effectExtent l="0" t="0" r="0" b="0"/>
                <wp:wrapSquare wrapText="bothSides"/>
                <wp:docPr id="2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9715" cy="155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Preferences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prefs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=</w:t>
                            </w:r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Preferences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userRoot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).</w:t>
                            </w: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TRACKLIST_NODE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);</w:t>
                            </w: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</w:pPr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 xml:space="preserve">//Guardar un </w:t>
                            </w: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 xml:space="preserve"> y un </w:t>
                            </w: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 xml:space="preserve"> en las preferencias</w:t>
                            </w: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prefs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put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E7E6E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"TEST_STRING"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,</w:t>
                            </w:r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"Mi cadena de texto"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);</w:t>
                            </w: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</w:pPr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>//Extraer algo de las preferencias</w:t>
                            </w:r>
                          </w:p>
                          <w:p w:rsidR="000E7E6E" w:rsidRPr="000E7E6E" w:rsidRDefault="000E7E6E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</w:pP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extraido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=</w:t>
                            </w:r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>prefs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.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7D9029"/>
                                <w:lang w:val="es-ES"/>
                              </w:rPr>
                              <w:t>get</w:t>
                            </w:r>
                            <w:proofErr w:type="spellEnd"/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0E7E6E">
                              <w:rPr>
                                <w:rFonts w:ascii="Consolas" w:hAnsi="Consolas" w:cs="Consolas"/>
                                <w:color w:val="BA2121"/>
                                <w:lang w:val="es-ES"/>
                              </w:rPr>
                              <w:t>"TEST_STRING"</w:t>
                            </w:r>
                            <w:r w:rsidRPr="000E7E6E">
                              <w:rPr>
                                <w:rFonts w:ascii="Consolas" w:hAnsi="Consolas" w:cs="Consolas"/>
                                <w:color w:val="666666"/>
                                <w:lang w:val="es-ES"/>
                              </w:rPr>
                              <w:t>);</w:t>
                            </w:r>
                            <w:r w:rsidRPr="000E7E6E">
                              <w:rPr>
                                <w:rFonts w:ascii="Consolas" w:hAnsi="Consolas" w:cs="Consolas"/>
                                <w:lang w:val="es-ES"/>
                              </w:rPr>
                              <w:t xml:space="preserve"> </w:t>
                            </w:r>
                            <w:r w:rsidRPr="000E7E6E">
                              <w:rPr>
                                <w:rFonts w:ascii="Consolas" w:hAnsi="Consolas" w:cs="Consolas"/>
                                <w:i/>
                                <w:iCs/>
                                <w:color w:val="408080"/>
                                <w:lang w:val="es-ES"/>
                              </w:rPr>
                              <w:t>//Mi cadena de texto</w:t>
                            </w:r>
                          </w:p>
                          <w:p w:rsidR="008B6D7C" w:rsidRPr="000E7E6E" w:rsidRDefault="008B6D7C" w:rsidP="000E7E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CB73C" id="_x0000_s1029" style="position:absolute;margin-left:369.25pt;margin-top:30.45pt;width:420.45pt;height:122.2pt;z-index:-25162854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" o:allowoverlap="f" fillcolor="#dedede [2894]" stroked="f" strokeweight="6pt">
                <v:stroke linestyle="thinThin"/>
                <v:textbox inset="14.4pt,14.4pt,14.4pt,14.4pt">
                  <w:txbxContent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proofErr w:type="spell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Preferences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prefs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=</w:t>
                      </w:r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Preferences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E7E6E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userRoot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gramEnd"/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).</w:t>
                      </w:r>
                      <w:proofErr w:type="spellStart"/>
                      <w:r w:rsidRPr="000E7E6E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node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TRACKLIST_NODE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);</w:t>
                      </w: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</w:pPr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 xml:space="preserve">//Guardar un </w:t>
                      </w:r>
                      <w:proofErr w:type="spellStart"/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>String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 xml:space="preserve"> y un </w:t>
                      </w:r>
                      <w:proofErr w:type="spellStart"/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>int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 xml:space="preserve"> en las preferencias</w:t>
                      </w: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  <w:proofErr w:type="spellStart"/>
                      <w:proofErr w:type="gram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prefs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E7E6E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put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gramEnd"/>
                      <w:r w:rsidRPr="000E7E6E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"TEST_STRING"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,</w:t>
                      </w:r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E7E6E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"Mi cadena de texto"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);</w:t>
                      </w: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</w:pPr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>//Extraer algo de las preferencias</w:t>
                      </w:r>
                    </w:p>
                    <w:p w:rsidR="000E7E6E" w:rsidRPr="000E7E6E" w:rsidRDefault="000E7E6E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</w:pPr>
                      <w:proofErr w:type="spell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String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extraido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=</w:t>
                      </w:r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>prefs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.</w:t>
                      </w:r>
                      <w:r w:rsidRPr="000E7E6E">
                        <w:rPr>
                          <w:rFonts w:ascii="Consolas" w:hAnsi="Consolas" w:cs="Consolas"/>
                          <w:color w:val="7D9029"/>
                          <w:lang w:val="es-ES"/>
                        </w:rPr>
                        <w:t>get</w:t>
                      </w:r>
                      <w:proofErr w:type="spellEnd"/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(</w:t>
                      </w:r>
                      <w:proofErr w:type="gramEnd"/>
                      <w:r w:rsidRPr="000E7E6E">
                        <w:rPr>
                          <w:rFonts w:ascii="Consolas" w:hAnsi="Consolas" w:cs="Consolas"/>
                          <w:color w:val="BA2121"/>
                          <w:lang w:val="es-ES"/>
                        </w:rPr>
                        <w:t>"TEST_STRING"</w:t>
                      </w:r>
                      <w:r w:rsidRPr="000E7E6E">
                        <w:rPr>
                          <w:rFonts w:ascii="Consolas" w:hAnsi="Consolas" w:cs="Consolas"/>
                          <w:color w:val="666666"/>
                          <w:lang w:val="es-ES"/>
                        </w:rPr>
                        <w:t>);</w:t>
                      </w:r>
                      <w:r w:rsidRPr="000E7E6E">
                        <w:rPr>
                          <w:rFonts w:ascii="Consolas" w:hAnsi="Consolas" w:cs="Consolas"/>
                          <w:lang w:val="es-ES"/>
                        </w:rPr>
                        <w:t xml:space="preserve"> </w:t>
                      </w:r>
                      <w:r w:rsidRPr="000E7E6E">
                        <w:rPr>
                          <w:rFonts w:ascii="Consolas" w:hAnsi="Consolas" w:cs="Consolas"/>
                          <w:i/>
                          <w:iCs/>
                          <w:color w:val="408080"/>
                          <w:lang w:val="es-ES"/>
                        </w:rPr>
                        <w:t>//Mi cadena de texto</w:t>
                      </w:r>
                    </w:p>
                    <w:p w:rsidR="008B6D7C" w:rsidRPr="000E7E6E" w:rsidRDefault="008B6D7C" w:rsidP="000E7E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B6D7C">
        <w:rPr>
          <w:rFonts w:ascii="SF UI Text" w:hAnsi="SF UI Text"/>
          <w:noProof/>
          <w:lang w:val="es-ES"/>
        </w:rPr>
        <w:t xml:space="preserve">Guardar algo en las preferencias de Java </w:t>
      </w:r>
      <w:r>
        <w:rPr>
          <w:rFonts w:ascii="SF UI Text" w:hAnsi="SF UI Text"/>
          <w:noProof/>
          <w:lang w:val="es-ES"/>
        </w:rPr>
        <w:t>y recuperarlo</w:t>
      </w:r>
    </w:p>
    <w:p w:rsidR="00F52ED6" w:rsidRDefault="00F52ED6" w:rsidP="00720515">
      <w:pPr>
        <w:rPr>
          <w:lang w:val="es-ES"/>
        </w:rPr>
      </w:pPr>
    </w:p>
    <w:p w:rsidR="000E7E6E" w:rsidRPr="00720515" w:rsidRDefault="000E7E6E" w:rsidP="00720515">
      <w:pPr>
        <w:rPr>
          <w:lang w:val="es-ES"/>
        </w:rPr>
      </w:pPr>
    </w:p>
    <w:sectPr w:rsidR="000E7E6E" w:rsidRPr="00720515">
      <w:headerReference w:type="default" r:id="rId17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E1" w:rsidRDefault="00C308E1">
      <w:pPr>
        <w:spacing w:after="0" w:line="240" w:lineRule="auto"/>
      </w:pPr>
      <w:r>
        <w:separator/>
      </w:r>
    </w:p>
    <w:p w:rsidR="00C308E1" w:rsidRDefault="00C308E1"/>
    <w:p w:rsidR="00C308E1" w:rsidRDefault="00C308E1"/>
  </w:endnote>
  <w:endnote w:type="continuationSeparator" w:id="0">
    <w:p w:rsidR="00C308E1" w:rsidRDefault="00C308E1">
      <w:pPr>
        <w:spacing w:after="0" w:line="240" w:lineRule="auto"/>
      </w:pPr>
      <w:r>
        <w:continuationSeparator/>
      </w:r>
    </w:p>
    <w:p w:rsidR="00C308E1" w:rsidRDefault="00C308E1"/>
    <w:p w:rsidR="00C308E1" w:rsidRDefault="00C30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 UI Text">
    <w:panose1 w:val="00000000000000000000"/>
    <w:charset w:val="00"/>
    <w:family w:val="modern"/>
    <w:notTrueType/>
    <w:pitch w:val="variable"/>
    <w:sig w:usb0="2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E1" w:rsidRDefault="00C308E1">
      <w:pPr>
        <w:spacing w:after="0" w:line="240" w:lineRule="auto"/>
      </w:pPr>
      <w:r>
        <w:separator/>
      </w:r>
    </w:p>
    <w:p w:rsidR="00C308E1" w:rsidRDefault="00C308E1"/>
    <w:p w:rsidR="00C308E1" w:rsidRDefault="00C308E1"/>
  </w:footnote>
  <w:footnote w:type="continuationSeparator" w:id="0">
    <w:p w:rsidR="00C308E1" w:rsidRDefault="00C308E1">
      <w:pPr>
        <w:spacing w:after="0" w:line="240" w:lineRule="auto"/>
      </w:pPr>
      <w:r>
        <w:continuationSeparator/>
      </w:r>
    </w:p>
    <w:p w:rsidR="00C308E1" w:rsidRDefault="00C308E1"/>
    <w:p w:rsidR="00C308E1" w:rsidRDefault="00C308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>
          <w:pPr>
            <w:pStyle w:val="Pgina"/>
            <w:rPr>
              <w:noProof w:val="0"/>
              <w:lang w:val="es-ES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>
          <w:pPr>
            <w:rPr>
              <w:lang w:val="es-ES"/>
            </w:rPr>
          </w:pPr>
        </w:p>
      </w:tc>
      <w:tc>
        <w:tcPr>
          <w:tcW w:w="8424" w:type="dxa"/>
          <w:vAlign w:val="bottom"/>
        </w:tcPr>
        <w:p w:rsidR="00E80220" w:rsidRPr="00BF6D1D" w:rsidRDefault="00092648" w:rsidP="00773E5D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</w:tr>
  </w:tbl>
  <w:p w:rsidR="00E80220" w:rsidRPr="00D5672C" w:rsidRDefault="00E8022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>
          <w:pPr>
            <w:pStyle w:val="Pgina"/>
          </w:pPr>
          <w:r>
            <w:rPr>
              <w:lang w:val="es-ES"/>
            </w:rP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9C1D31"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/>
      </w:tc>
      <w:tc>
        <w:tcPr>
          <w:tcW w:w="8424" w:type="dxa"/>
          <w:vAlign w:val="bottom"/>
        </w:tcPr>
        <w:p w:rsidR="00E80220" w:rsidRPr="00D262B9" w:rsidRDefault="00773E5D" w:rsidP="00D262B9">
          <w:pPr>
            <w:pStyle w:val="Encabezadodeinformacin"/>
            <w:rPr>
              <w:szCs w:val="36"/>
              <w:lang w:val="nb-NO"/>
            </w:rPr>
          </w:pPr>
          <w:r>
            <w:rPr>
              <w:noProof/>
              <w:szCs w:val="36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-130175</wp:posOffset>
                </wp:positionV>
                <wp:extent cx="1386840" cy="339725"/>
                <wp:effectExtent l="0" t="0" r="0" b="3175"/>
                <wp:wrapNone/>
                <wp:docPr id="9" name="Imagen 9" descr="D:\dam2\netbeans-projects\Trackio\src\com\statickidz\trackio\view\img\logo-track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am2\netbeans-projects\Trackio\src\com\statickidz\trackio\view\img\logo-track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288" w:type="dxa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</w:tr>
  </w:tbl>
  <w:p w:rsidR="00E80220" w:rsidRPr="000E530B" w:rsidRDefault="00E80220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13F9674C"/>
    <w:multiLevelType w:val="hybridMultilevel"/>
    <w:tmpl w:val="5C34A954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A8E1375"/>
    <w:multiLevelType w:val="hybridMultilevel"/>
    <w:tmpl w:val="42726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24474"/>
    <w:multiLevelType w:val="hybridMultilevel"/>
    <w:tmpl w:val="BB0892AC"/>
    <w:lvl w:ilvl="0" w:tplc="0C0A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5796E4D"/>
    <w:multiLevelType w:val="hybridMultilevel"/>
    <w:tmpl w:val="7C962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4"/>
    <w:rsid w:val="00027329"/>
    <w:rsid w:val="00062E7C"/>
    <w:rsid w:val="00092648"/>
    <w:rsid w:val="00094C9E"/>
    <w:rsid w:val="000E530B"/>
    <w:rsid w:val="000E7E6E"/>
    <w:rsid w:val="00114173"/>
    <w:rsid w:val="00121EFC"/>
    <w:rsid w:val="001A4CF3"/>
    <w:rsid w:val="002067B7"/>
    <w:rsid w:val="002A3B9F"/>
    <w:rsid w:val="002C038B"/>
    <w:rsid w:val="002E5E7A"/>
    <w:rsid w:val="00306D21"/>
    <w:rsid w:val="0034307E"/>
    <w:rsid w:val="003829E6"/>
    <w:rsid w:val="00390ADB"/>
    <w:rsid w:val="003D32B0"/>
    <w:rsid w:val="00407B42"/>
    <w:rsid w:val="00433F3D"/>
    <w:rsid w:val="0045082A"/>
    <w:rsid w:val="0048286D"/>
    <w:rsid w:val="005060E6"/>
    <w:rsid w:val="005361E9"/>
    <w:rsid w:val="005975BB"/>
    <w:rsid w:val="005B36B9"/>
    <w:rsid w:val="005C208C"/>
    <w:rsid w:val="005E3855"/>
    <w:rsid w:val="005F073F"/>
    <w:rsid w:val="006529B4"/>
    <w:rsid w:val="006D46DC"/>
    <w:rsid w:val="006E3B80"/>
    <w:rsid w:val="00700A01"/>
    <w:rsid w:val="0071750B"/>
    <w:rsid w:val="00720515"/>
    <w:rsid w:val="0072331D"/>
    <w:rsid w:val="00773E5D"/>
    <w:rsid w:val="00794A85"/>
    <w:rsid w:val="00797A36"/>
    <w:rsid w:val="00813D0D"/>
    <w:rsid w:val="00886672"/>
    <w:rsid w:val="00894623"/>
    <w:rsid w:val="008B6D7C"/>
    <w:rsid w:val="008D318A"/>
    <w:rsid w:val="009C1D31"/>
    <w:rsid w:val="00A22E6B"/>
    <w:rsid w:val="00A42A83"/>
    <w:rsid w:val="00AD7A79"/>
    <w:rsid w:val="00AE5B38"/>
    <w:rsid w:val="00B0250D"/>
    <w:rsid w:val="00B1507F"/>
    <w:rsid w:val="00B55621"/>
    <w:rsid w:val="00B73020"/>
    <w:rsid w:val="00BF6D1D"/>
    <w:rsid w:val="00C308E1"/>
    <w:rsid w:val="00CD3CEE"/>
    <w:rsid w:val="00D02993"/>
    <w:rsid w:val="00D262B9"/>
    <w:rsid w:val="00D5672C"/>
    <w:rsid w:val="00D73123"/>
    <w:rsid w:val="00D75772"/>
    <w:rsid w:val="00D77098"/>
    <w:rsid w:val="00DC243D"/>
    <w:rsid w:val="00E80220"/>
    <w:rsid w:val="00EA1B03"/>
    <w:rsid w:val="00EC486E"/>
    <w:rsid w:val="00F52ED6"/>
    <w:rsid w:val="00F6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D931412-C608-415F-BE2F-3906C5C1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027329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3E3E3E" w:themeColor="background2" w:themeShade="40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rsid w:val="00773E5D"/>
    <w:pPr>
      <w:spacing w:after="40" w:line="240" w:lineRule="auto"/>
    </w:pPr>
    <w:rPr>
      <w:rFonts w:asciiTheme="majorHAnsi" w:eastAsiaTheme="majorEastAsia" w:hAnsiTheme="majorHAnsi" w:cstheme="majorBidi"/>
      <w:b/>
      <w:bCs/>
      <w:color w:val="573E71"/>
      <w:sz w:val="200"/>
    </w:rPr>
  </w:style>
  <w:style w:type="character" w:customStyle="1" w:styleId="PuestoCar">
    <w:name w:val="Puesto Car"/>
    <w:basedOn w:val="Fuentedeprrafopredeter"/>
    <w:link w:val="Puesto"/>
    <w:uiPriority w:val="2"/>
    <w:rsid w:val="00773E5D"/>
    <w:rPr>
      <w:rFonts w:asciiTheme="majorHAnsi" w:eastAsiaTheme="majorEastAsia" w:hAnsiTheme="majorHAnsi" w:cstheme="majorBidi"/>
      <w:b/>
      <w:bCs/>
      <w:color w:val="573E7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1"/>
    <w:rsid w:val="00027329"/>
    <w:rPr>
      <w:rFonts w:asciiTheme="majorHAnsi" w:eastAsiaTheme="majorEastAsia" w:hAnsiTheme="majorHAnsi" w:cstheme="majorBidi"/>
      <w:b/>
      <w:bCs/>
      <w:color w:val="3E3E3E" w:themeColor="background2" w:themeShade="40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773E5D"/>
    <w:pPr>
      <w:pBdr>
        <w:bottom w:val="none" w:sz="0" w:space="0" w:color="auto"/>
      </w:pBdr>
      <w:spacing w:before="0" w:after="360"/>
      <w:outlineLvl w:val="9"/>
    </w:pPr>
    <w:rPr>
      <w:color w:val="543C74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rsid w:val="00773E5D"/>
    <w:pPr>
      <w:spacing w:before="240" w:after="240" w:line="288" w:lineRule="auto"/>
    </w:pPr>
    <w:rPr>
      <w:i/>
      <w:iCs/>
      <w:color w:val="543C74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sid w:val="00773E5D"/>
    <w:rPr>
      <w:i/>
      <w:iCs/>
      <w:color w:val="543C74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09264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90AD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fortawesome.github.io/Font-Awesom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github.com/statickidz/Trackio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tbucket.org/Jerady/fontawesomef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icKidz\AppData\Roaming\Microsoft\Plantilla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6945E1C0148C99F34A7D70059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2853F-CD18-4522-87A1-35D3A1069726}"/>
      </w:docPartPr>
      <w:docPartBody>
        <w:p w:rsidR="006B6EB3" w:rsidRDefault="002A736C">
          <w:pPr>
            <w:pStyle w:val="CD76945E1C0148C99F34A7D70059F86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267D895A18A406BBD64DB1814EF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1A7C-9B3C-405C-8C8C-103F78883565}"/>
      </w:docPartPr>
      <w:docPartBody>
        <w:p w:rsidR="006B6EB3" w:rsidRDefault="002A736C">
          <w:pPr>
            <w:pStyle w:val="5267D895A18A406BBD64DB1814EF4F5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 UI Text">
    <w:panose1 w:val="00000000000000000000"/>
    <w:charset w:val="00"/>
    <w:family w:val="modern"/>
    <w:notTrueType/>
    <w:pitch w:val="variable"/>
    <w:sig w:usb0="2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6C"/>
    <w:rsid w:val="002A736C"/>
    <w:rsid w:val="004A62E9"/>
    <w:rsid w:val="005142E4"/>
    <w:rsid w:val="006B6EB3"/>
    <w:rsid w:val="006C10A9"/>
    <w:rsid w:val="009628D2"/>
    <w:rsid w:val="00A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DBA561B2F94068B747E58E9D34D9B2">
    <w:name w:val="4BDBA561B2F94068B747E58E9D34D9B2"/>
  </w:style>
  <w:style w:type="paragraph" w:customStyle="1" w:styleId="520AC78C2A7C430597271764A8AFDD0A">
    <w:name w:val="520AC78C2A7C430597271764A8AFDD0A"/>
  </w:style>
  <w:style w:type="paragraph" w:customStyle="1" w:styleId="1B7EBCCD745F405CA4C0005C794A7BAD">
    <w:name w:val="1B7EBCCD745F405CA4C0005C794A7BAD"/>
  </w:style>
  <w:style w:type="paragraph" w:customStyle="1" w:styleId="6ED9F2440486454FA104316EEFA6F49A">
    <w:name w:val="6ED9F2440486454FA104316EEFA6F49A"/>
  </w:style>
  <w:style w:type="paragraph" w:customStyle="1" w:styleId="08135E1D60B34A60B5AD4CE477A22AEB">
    <w:name w:val="08135E1D60B34A60B5AD4CE477A22AEB"/>
  </w:style>
  <w:style w:type="paragraph" w:customStyle="1" w:styleId="CFA9CB0A294F456A953717648E3EFD04">
    <w:name w:val="CFA9CB0A294F456A953717648E3EFD04"/>
  </w:style>
  <w:style w:type="paragraph" w:customStyle="1" w:styleId="E8BE2962B5CB4976AB7DD64F5CFA6C58">
    <w:name w:val="E8BE2962B5CB4976AB7DD64F5CFA6C58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D6AED6203A9D4B54A23979A5A16B9419">
    <w:name w:val="D6AED6203A9D4B54A23979A5A16B9419"/>
  </w:style>
  <w:style w:type="paragraph" w:customStyle="1" w:styleId="B6DA9FB48C9541BE985F455DEDAD8040">
    <w:name w:val="B6DA9FB48C9541BE985F455DEDAD8040"/>
  </w:style>
  <w:style w:type="paragraph" w:customStyle="1" w:styleId="99FF4C7D6D2B405D8A417BA3DC454F75">
    <w:name w:val="99FF4C7D6D2B405D8A417BA3DC454F75"/>
  </w:style>
  <w:style w:type="paragraph" w:customStyle="1" w:styleId="D4C47DB78DF341F5BAEB3D9F2592E79D">
    <w:name w:val="D4C47DB78DF341F5BAEB3D9F2592E79D"/>
  </w:style>
  <w:style w:type="paragraph" w:customStyle="1" w:styleId="06D26C1860DC4C7A8D59273FD3D8318A">
    <w:name w:val="06D26C1860DC4C7A8D59273FD3D8318A"/>
  </w:style>
  <w:style w:type="paragraph" w:customStyle="1" w:styleId="9AA8C4CF8A444347B2596775BA8A67D2">
    <w:name w:val="9AA8C4CF8A444347B2596775BA8A67D2"/>
  </w:style>
  <w:style w:type="paragraph" w:customStyle="1" w:styleId="3BBD47C501DC440582D80FB1B94F57D2">
    <w:name w:val="3BBD47C501DC440582D80FB1B94F57D2"/>
  </w:style>
  <w:style w:type="paragraph" w:customStyle="1" w:styleId="E856052414EB4DF6936D408064F2387E">
    <w:name w:val="E856052414EB4DF6936D408064F2387E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67294F35FEF4833B02906279EF1C092">
    <w:name w:val="967294F35FEF4833B02906279EF1C092"/>
  </w:style>
  <w:style w:type="paragraph" w:customStyle="1" w:styleId="AF31EE5AD4AE45718C0F8F87BA1FFA21">
    <w:name w:val="AF31EE5AD4AE45718C0F8F87BA1FFA21"/>
  </w:style>
  <w:style w:type="paragraph" w:customStyle="1" w:styleId="360F4AB857F94AC4AD8E86CE61CD996F">
    <w:name w:val="360F4AB857F94AC4AD8E86CE61CD996F"/>
  </w:style>
  <w:style w:type="paragraph" w:customStyle="1" w:styleId="522960938AB84BD087128AA300B105B8">
    <w:name w:val="522960938AB84BD087128AA300B105B8"/>
  </w:style>
  <w:style w:type="paragraph" w:customStyle="1" w:styleId="B637ED77461A4E80AE71659DB46DE70D">
    <w:name w:val="B637ED77461A4E80AE71659DB46DE70D"/>
  </w:style>
  <w:style w:type="paragraph" w:customStyle="1" w:styleId="AAE4DB3257BB4721A5EAA11A5362E560">
    <w:name w:val="AAE4DB3257BB4721A5EAA11A5362E560"/>
  </w:style>
  <w:style w:type="paragraph" w:customStyle="1" w:styleId="33703EA95BCB446994525E8C9D7626A0">
    <w:name w:val="33703EA95BCB446994525E8C9D7626A0"/>
  </w:style>
  <w:style w:type="paragraph" w:customStyle="1" w:styleId="5A0EDE92E3D84AC785D37DF214728BAA">
    <w:name w:val="5A0EDE92E3D84AC785D37DF214728BAA"/>
  </w:style>
  <w:style w:type="paragraph" w:customStyle="1" w:styleId="CD76945E1C0148C99F34A7D70059F866">
    <w:name w:val="CD76945E1C0148C99F34A7D70059F866"/>
  </w:style>
  <w:style w:type="paragraph" w:customStyle="1" w:styleId="9197C72D09F64AFB915886E00A8910BC">
    <w:name w:val="9197C72D09F64AFB915886E00A8910BC"/>
  </w:style>
  <w:style w:type="paragraph" w:customStyle="1" w:styleId="5267D895A18A406BBD64DB1814EF4F5E">
    <w:name w:val="5267D895A18A406BBD64DB1814EF4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489DD-8E05-41E9-8D4B-8E8EAB87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233</TotalTime>
  <Pages>9</Pages>
  <Words>591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TRACKIO</vt:lpstr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TRACKIO</dc:title>
  <dc:creator>StaticKidz</dc:creator>
  <cp:keywords/>
  <cp:lastModifiedBy>DAM2</cp:lastModifiedBy>
  <cp:revision>24</cp:revision>
  <cp:lastPrinted>2015-12-11T17:16:00Z</cp:lastPrinted>
  <dcterms:created xsi:type="dcterms:W3CDTF">2015-10-23T17:33:00Z</dcterms:created>
  <dcterms:modified xsi:type="dcterms:W3CDTF">2015-12-11T17:16:00Z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